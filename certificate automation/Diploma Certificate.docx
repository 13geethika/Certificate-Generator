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17C8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573956D8" wp14:editId="4DC586A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0DD1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2DCB2A2E" wp14:editId="661DF010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197B8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74"/>
        <w:gridCol w:w="4084"/>
        <w:gridCol w:w="4159"/>
        <w:gridCol w:w="3938"/>
        <w:gridCol w:w="1045"/>
      </w:tblGrid>
      <w:tr w:rsidR="00A04CC4" w:rsidRPr="002416E6" w14:paraId="4D4E1F18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74752660" w14:textId="77777777" w:rsidR="00A04CC4" w:rsidRPr="002416E6" w:rsidRDefault="00C84AE3" w:rsidP="002416E6">
            <w:pPr>
              <w:pStyle w:val="Heading2"/>
            </w:pPr>
            <w:sdt>
              <w:sdtPr>
                <w:id w:val="1752851669"/>
                <w:placeholder>
                  <w:docPart w:val="A9293C42BB7F49B8A4066FBC6465A7DD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626073B0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490BBD0D" w14:textId="77777777" w:rsidR="00A04CC4" w:rsidRPr="002416E6" w:rsidRDefault="00C84AE3" w:rsidP="002416E6">
            <w:pPr>
              <w:pStyle w:val="Heading3"/>
            </w:pPr>
            <w:sdt>
              <w:sdtPr>
                <w:id w:val="-1513449137"/>
                <w:placeholder>
                  <w:docPart w:val="63766CAD036A46C194A9AC55BCB78CF8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EBD3AC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9430A38" w14:textId="23F87E67" w:rsidR="00A04CC4" w:rsidRPr="00E33E76" w:rsidRDefault="00A856F6" w:rsidP="002416E6">
            <w:pPr>
              <w:pStyle w:val="Heading1"/>
              <w:rPr>
                <w:sz w:val="52"/>
                <w:szCs w:val="52"/>
              </w:rPr>
            </w:pPr>
            <w:r w:rsidRPr="00E33E76">
              <w:rPr>
                <w:sz w:val="52"/>
                <w:szCs w:val="52"/>
              </w:rPr>
              <w:t>Studentname</w:t>
            </w:r>
          </w:p>
        </w:tc>
      </w:tr>
      <w:tr w:rsidR="00A04CC4" w:rsidRPr="002416E6" w14:paraId="14AC310A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71243257" w14:textId="77777777" w:rsidR="00A04CC4" w:rsidRPr="002416E6" w:rsidRDefault="00C84AE3" w:rsidP="002416E6">
            <w:sdt>
              <w:sdtPr>
                <w:id w:val="-2142961860"/>
                <w:placeholder>
                  <w:docPart w:val="1B4CD2C32E264A54A47D57E6E5637E3A"/>
                </w:placeholder>
                <w:temporary/>
                <w:showingPlcHdr/>
                <w15:appearance w15:val="hidden"/>
              </w:sdtPr>
              <w:sdtEndPr/>
              <w:sdtContent>
                <w:r w:rsidR="001962F9" w:rsidRPr="001962F9">
                  <w:t xml:space="preserve">has successfully completed the course of study required </w:t>
                </w:r>
                <w:r w:rsidR="001962F9">
                  <w:br/>
                </w:r>
                <w:r w:rsidR="001962F9" w:rsidRPr="001962F9">
                  <w:t>to graduate from Bellows High School</w:t>
                </w:r>
              </w:sdtContent>
            </w:sdt>
          </w:p>
        </w:tc>
      </w:tr>
      <w:tr w:rsidR="00A04CC4" w:rsidRPr="002416E6" w14:paraId="75927F2F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2CE202CF" w14:textId="2EDFFA4C" w:rsidR="00A04CC4" w:rsidRPr="002416E6" w:rsidRDefault="00A856F6" w:rsidP="001962F9">
            <w:pPr>
              <w:pStyle w:val="Heading3"/>
            </w:pPr>
            <w:r>
              <w:t>CourseName</w:t>
            </w:r>
          </w:p>
        </w:tc>
      </w:tr>
      <w:tr w:rsidR="00A04CC4" w:rsidRPr="002416E6" w14:paraId="6557FC4D" w14:textId="77777777" w:rsidTr="00B71E9A">
        <w:trPr>
          <w:trHeight w:val="1152"/>
        </w:trPr>
        <w:tc>
          <w:tcPr>
            <w:tcW w:w="1276" w:type="dxa"/>
          </w:tcPr>
          <w:p w14:paraId="102632ED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47C6386" w14:textId="035119CA" w:rsidR="00A04CC4" w:rsidRPr="002416E6" w:rsidRDefault="00A856F6" w:rsidP="001962F9">
            <w:pPr>
              <w:ind w:left="0" w:right="0"/>
            </w:pPr>
            <w:proofErr w:type="spellStart"/>
            <w:r>
              <w:t>Vasireddy</w:t>
            </w:r>
            <w:proofErr w:type="spellEnd"/>
            <w:r>
              <w:t xml:space="preserve"> 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302D2B6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</w:rPr>
              <mc:AlternateContent>
                <mc:Choice Requires="wpg">
                  <w:drawing>
                    <wp:inline distT="0" distB="0" distL="0" distR="0" wp14:anchorId="258F8F59" wp14:editId="0F7B14A3">
                      <wp:extent cx="1131570" cy="1131570"/>
                      <wp:effectExtent l="38100" t="38100" r="30480" b="3048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C6E4A" id="Group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">
                      <v:oval id="Oval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2E5A7173" w14:textId="09F79370" w:rsidR="00A04CC4" w:rsidRPr="002416E6" w:rsidRDefault="00724EA9" w:rsidP="001962F9">
            <w:pPr>
              <w:ind w:left="0" w:right="0"/>
            </w:pPr>
            <w:r>
              <w:t xml:space="preserve">Date </w:t>
            </w:r>
          </w:p>
        </w:tc>
        <w:tc>
          <w:tcPr>
            <w:tcW w:w="1155" w:type="dxa"/>
          </w:tcPr>
          <w:p w14:paraId="5EBF20BE" w14:textId="77777777" w:rsidR="00A04CC4" w:rsidRPr="002416E6" w:rsidRDefault="00A04CC4" w:rsidP="001962F9">
            <w:pPr>
              <w:ind w:left="0" w:right="0"/>
            </w:pPr>
          </w:p>
        </w:tc>
      </w:tr>
      <w:tr w:rsidR="00A04CC4" w:rsidRPr="002416E6" w14:paraId="6711337D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7B7709A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20BA839F" w14:textId="77777777" w:rsidR="00A04CC4" w:rsidRPr="002416E6" w:rsidRDefault="00C84AE3" w:rsidP="001962F9">
            <w:pPr>
              <w:ind w:left="0" w:right="0"/>
            </w:pPr>
            <w:sdt>
              <w:sdtPr>
                <w:id w:val="-1965644606"/>
                <w:placeholder>
                  <w:docPart w:val="DBCD870FCA8E4E43A483A87BE5ACDDEE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Robin Kline, Principal</w:t>
                </w:r>
              </w:sdtContent>
            </w:sdt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2E581B8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0525607E" w14:textId="046B6698" w:rsidR="00A04CC4" w:rsidRPr="002416E6" w:rsidRDefault="00724EA9" w:rsidP="001962F9">
            <w:pPr>
              <w:ind w:left="0" w:right="0"/>
            </w:pPr>
            <w:r>
              <w:t>Issue</w:t>
            </w:r>
            <w:r w:rsidR="00870478">
              <w:t xml:space="preserve">d on </w:t>
            </w:r>
          </w:p>
        </w:tc>
        <w:tc>
          <w:tcPr>
            <w:tcW w:w="1155" w:type="dxa"/>
          </w:tcPr>
          <w:p w14:paraId="05F36FB5" w14:textId="77777777" w:rsidR="00A04CC4" w:rsidRPr="002416E6" w:rsidRDefault="00A04CC4" w:rsidP="001962F9">
            <w:pPr>
              <w:ind w:left="0" w:right="0"/>
            </w:pPr>
          </w:p>
        </w:tc>
      </w:tr>
    </w:tbl>
    <w:p w14:paraId="19F14038" w14:textId="77777777" w:rsidR="00A04CC4" w:rsidRDefault="00A04CC4"/>
    <w:sectPr w:rsidR="00A04CC4" w:rsidSect="00C70B50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C081" w14:textId="77777777" w:rsidR="00A856F6" w:rsidRDefault="00A856F6" w:rsidP="000875C0">
      <w:r>
        <w:separator/>
      </w:r>
    </w:p>
  </w:endnote>
  <w:endnote w:type="continuationSeparator" w:id="0">
    <w:p w14:paraId="20EEAFFE" w14:textId="77777777" w:rsidR="00A856F6" w:rsidRDefault="00A856F6" w:rsidP="000875C0">
      <w:r>
        <w:continuationSeparator/>
      </w:r>
    </w:p>
  </w:endnote>
  <w:endnote w:type="continuationNotice" w:id="1">
    <w:p w14:paraId="2DD29FA0" w14:textId="77777777" w:rsidR="00A856F6" w:rsidRDefault="00A856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379BE" w14:textId="77777777" w:rsidR="00A856F6" w:rsidRDefault="00A856F6" w:rsidP="000875C0">
      <w:r>
        <w:separator/>
      </w:r>
    </w:p>
  </w:footnote>
  <w:footnote w:type="continuationSeparator" w:id="0">
    <w:p w14:paraId="647E8432" w14:textId="77777777" w:rsidR="00A856F6" w:rsidRDefault="00A856F6" w:rsidP="000875C0">
      <w:r>
        <w:continuationSeparator/>
      </w:r>
    </w:p>
  </w:footnote>
  <w:footnote w:type="continuationNotice" w:id="1">
    <w:p w14:paraId="44E26AA7" w14:textId="77777777" w:rsidR="00A856F6" w:rsidRDefault="00A856F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F6"/>
    <w:rsid w:val="0003083A"/>
    <w:rsid w:val="000875C0"/>
    <w:rsid w:val="00094622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24EA9"/>
    <w:rsid w:val="007D2DEA"/>
    <w:rsid w:val="008130DC"/>
    <w:rsid w:val="008236EC"/>
    <w:rsid w:val="00870478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856F6"/>
    <w:rsid w:val="00AA7521"/>
    <w:rsid w:val="00AC2AE5"/>
    <w:rsid w:val="00AD4135"/>
    <w:rsid w:val="00AE4B63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13588"/>
    <w:rsid w:val="00E33E76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09E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av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293C42BB7F49B8A4066FBC6465A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20A7-8AD1-4801-8911-35FF068609AB}"/>
      </w:docPartPr>
      <w:docPartBody>
        <w:p w:rsidR="00A363DB" w:rsidRDefault="00A363DB">
          <w:pPr>
            <w:pStyle w:val="A9293C42BB7F49B8A4066FBC6465A7DD"/>
          </w:pPr>
          <w:r w:rsidRPr="00AA7521">
            <w:t>Diploma Certificate</w:t>
          </w:r>
        </w:p>
      </w:docPartBody>
    </w:docPart>
    <w:docPart>
      <w:docPartPr>
        <w:name w:val="63766CAD036A46C194A9AC55BCB78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19429-542D-471A-9500-F474457D54AE}"/>
      </w:docPartPr>
      <w:docPartBody>
        <w:p w:rsidR="00A363DB" w:rsidRDefault="00A363DB">
          <w:pPr>
            <w:pStyle w:val="63766CAD036A46C194A9AC55BCB78CF8"/>
          </w:pPr>
          <w:r w:rsidRPr="002416E6">
            <w:t>This certifies that</w:t>
          </w:r>
        </w:p>
      </w:docPartBody>
    </w:docPart>
    <w:docPart>
      <w:docPartPr>
        <w:name w:val="1B4CD2C32E264A54A47D57E6E563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57596-EC50-46C7-A814-B32DB833D313}"/>
      </w:docPartPr>
      <w:docPartBody>
        <w:p w:rsidR="00A363DB" w:rsidRDefault="00A363DB">
          <w:pPr>
            <w:pStyle w:val="1B4CD2C32E264A54A47D57E6E5637E3A"/>
          </w:pPr>
          <w:r w:rsidRPr="001962F9">
            <w:t xml:space="preserve">has successfully completed the course of study required </w:t>
          </w:r>
          <w:r>
            <w:br/>
          </w:r>
          <w:r w:rsidRPr="001962F9">
            <w:t>to graduate from Bellows High School</w:t>
          </w:r>
        </w:p>
      </w:docPartBody>
    </w:docPart>
    <w:docPart>
      <w:docPartPr>
        <w:name w:val="DBCD870FCA8E4E43A483A87BE5ACD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3908-73F1-4A3F-9E08-C90591B85748}"/>
      </w:docPartPr>
      <w:docPartBody>
        <w:p w:rsidR="00A363DB" w:rsidRDefault="00A363DB">
          <w:pPr>
            <w:pStyle w:val="DBCD870FCA8E4E43A483A87BE5ACDDEE"/>
          </w:pPr>
          <w:r w:rsidRPr="002416E6">
            <w:t>Robin Kline, Principal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DB"/>
    <w:rsid w:val="00A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293C42BB7F49B8A4066FBC6465A7DD">
    <w:name w:val="A9293C42BB7F49B8A4066FBC6465A7DD"/>
  </w:style>
  <w:style w:type="paragraph" w:customStyle="1" w:styleId="63766CAD036A46C194A9AC55BCB78CF8">
    <w:name w:val="63766CAD036A46C194A9AC55BCB78CF8"/>
  </w:style>
  <w:style w:type="paragraph" w:customStyle="1" w:styleId="1B4CD2C32E264A54A47D57E6E5637E3A">
    <w:name w:val="1B4CD2C32E264A54A47D57E6E5637E3A"/>
  </w:style>
  <w:style w:type="paragraph" w:customStyle="1" w:styleId="DBCD870FCA8E4E43A483A87BE5ACDDEE">
    <w:name w:val="DBCD870FCA8E4E43A483A87BE5ACD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2023-05-25T03:40:00Z</dcterms:created>
  <dcterms:modified xsi:type="dcterms:W3CDTF">2023-05-25T03:40:00Z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